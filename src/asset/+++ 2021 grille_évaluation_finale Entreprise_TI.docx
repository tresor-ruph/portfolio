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9F0" w:rsidRPr="009718D1" w:rsidRDefault="009444F0" w:rsidP="006D69F0">
      <w:pPr>
        <w:tabs>
          <w:tab w:val="right" w:pos="10206"/>
        </w:tabs>
        <w:rPr>
          <w:sz w:val="16"/>
        </w:rPr>
      </w:pPr>
      <w:r w:rsidRPr="009718D1">
        <w:rPr>
          <w:rFonts w:ascii="EPHEC" w:hAnsi="EPHEC"/>
          <w:sz w:val="36"/>
        </w:rPr>
        <w:t>EPHEC</w:t>
      </w:r>
      <w:r w:rsidRPr="009718D1">
        <w:rPr>
          <w:rFonts w:ascii="EPHEC" w:hAnsi="EPHEC"/>
          <w:sz w:val="36"/>
        </w:rPr>
        <w:tab/>
      </w:r>
      <w:r w:rsidR="00E90769" w:rsidRPr="00A03F96">
        <w:rPr>
          <w:b/>
          <w:i/>
          <w:sz w:val="24"/>
          <w:szCs w:val="24"/>
          <w:highlight w:val="yellow"/>
          <w:shd w:val="clear" w:color="auto" w:fill="C0C0C0"/>
        </w:rPr>
        <w:t>Technologie de l’Informatique</w:t>
      </w:r>
    </w:p>
    <w:p w:rsidR="009444F0" w:rsidRPr="009718D1" w:rsidRDefault="009444F0" w:rsidP="00B21D2A">
      <w:pPr>
        <w:tabs>
          <w:tab w:val="right" w:pos="9639"/>
        </w:tabs>
        <w:jc w:val="center"/>
        <w:rPr>
          <w:sz w:val="26"/>
        </w:rPr>
      </w:pPr>
      <w:r w:rsidRPr="009718D1">
        <w:rPr>
          <w:sz w:val="26"/>
        </w:rPr>
        <w:t xml:space="preserve">Évaluation </w:t>
      </w:r>
      <w:r w:rsidR="00BB0B1D">
        <w:rPr>
          <w:sz w:val="26"/>
          <w:u w:val="double"/>
        </w:rPr>
        <w:t>finale</w:t>
      </w:r>
      <w:r w:rsidR="00B21D2A">
        <w:rPr>
          <w:sz w:val="26"/>
        </w:rPr>
        <w:t xml:space="preserve"> du stagiaire</w:t>
      </w:r>
    </w:p>
    <w:p w:rsidR="005E6EE4" w:rsidRPr="009718D1" w:rsidRDefault="00E90769">
      <w:pPr>
        <w:tabs>
          <w:tab w:val="right" w:pos="9639"/>
        </w:tabs>
        <w:rPr>
          <w:sz w:val="26"/>
        </w:rPr>
      </w:pPr>
      <w:r>
        <w:rPr>
          <w:sz w:val="26"/>
        </w:rPr>
        <w:t>Nom</w:t>
      </w:r>
      <w:r w:rsidR="00B21D2A">
        <w:rPr>
          <w:sz w:val="26"/>
        </w:rPr>
        <w:t xml:space="preserve"> et </w:t>
      </w:r>
      <w:r>
        <w:rPr>
          <w:sz w:val="26"/>
        </w:rPr>
        <w:t>Prénom</w:t>
      </w:r>
      <w:r w:rsidR="00B21D2A">
        <w:rPr>
          <w:sz w:val="26"/>
        </w:rPr>
        <w:t xml:space="preserve"> de l’étudiant : ……………</w:t>
      </w:r>
      <w:r>
        <w:rPr>
          <w:sz w:val="26"/>
        </w:rPr>
        <w:t>………………………………</w:t>
      </w:r>
      <w:r w:rsidR="00B21D2A">
        <w:rPr>
          <w:sz w:val="26"/>
        </w:rPr>
        <w:t xml:space="preserve">………… </w:t>
      </w:r>
      <w:r w:rsidR="005D3FBC">
        <w:rPr>
          <w:sz w:val="26"/>
        </w:rPr>
        <w:t>Classe : ……</w:t>
      </w:r>
    </w:p>
    <w:p w:rsidR="009444F0" w:rsidRPr="009718D1" w:rsidRDefault="009444F0">
      <w:pPr>
        <w:tabs>
          <w:tab w:val="right" w:pos="9639"/>
        </w:tabs>
        <w:rPr>
          <w:sz w:val="8"/>
        </w:rPr>
      </w:pPr>
    </w:p>
    <w:p w:rsidR="009444F0" w:rsidRPr="009718D1" w:rsidRDefault="009444F0" w:rsidP="00A47E01">
      <w:pPr>
        <w:pBdr>
          <w:top w:val="double" w:sz="6" w:space="0" w:color="auto" w:shadow="1"/>
          <w:left w:val="double" w:sz="6" w:space="0" w:color="auto" w:shadow="1"/>
          <w:bottom w:val="double" w:sz="6" w:space="0" w:color="auto" w:shadow="1"/>
          <w:right w:val="double" w:sz="6" w:space="0" w:color="auto" w:shadow="1"/>
        </w:pBdr>
        <w:shd w:val="pct5" w:color="auto" w:fill="auto"/>
        <w:tabs>
          <w:tab w:val="center" w:pos="6521"/>
          <w:tab w:val="right" w:pos="9639"/>
        </w:tabs>
        <w:ind w:right="-1" w:firstLine="142"/>
        <w:rPr>
          <w:sz w:val="4"/>
        </w:rPr>
      </w:pPr>
    </w:p>
    <w:p w:rsidR="009444F0" w:rsidRPr="009718D1" w:rsidRDefault="00BE2296" w:rsidP="00B21D2A">
      <w:pPr>
        <w:pBdr>
          <w:top w:val="double" w:sz="6" w:space="0" w:color="auto" w:shadow="1"/>
          <w:left w:val="double" w:sz="6" w:space="0" w:color="auto" w:shadow="1"/>
          <w:bottom w:val="double" w:sz="6" w:space="0" w:color="auto" w:shadow="1"/>
          <w:right w:val="double" w:sz="6" w:space="0" w:color="auto" w:shadow="1"/>
        </w:pBdr>
        <w:shd w:val="pct5" w:color="auto" w:fill="auto"/>
        <w:tabs>
          <w:tab w:val="center" w:pos="5103"/>
          <w:tab w:val="right" w:pos="10206"/>
        </w:tabs>
        <w:ind w:right="-1" w:firstLine="142"/>
        <w:jc w:val="center"/>
        <w:rPr>
          <w:sz w:val="26"/>
          <w:lang w:val="fr-BE"/>
        </w:rPr>
      </w:pPr>
      <w:r>
        <w:rPr>
          <w:sz w:val="26"/>
        </w:rPr>
        <w:t>Document à compléter par l’entreprise et à remettre à l’étudiant</w:t>
      </w:r>
    </w:p>
    <w:p w:rsidR="009444F0" w:rsidRPr="009718D1" w:rsidRDefault="009444F0" w:rsidP="00A47E01">
      <w:pPr>
        <w:pBdr>
          <w:top w:val="double" w:sz="6" w:space="0" w:color="auto" w:shadow="1"/>
          <w:left w:val="double" w:sz="6" w:space="0" w:color="auto" w:shadow="1"/>
          <w:bottom w:val="double" w:sz="6" w:space="0" w:color="auto" w:shadow="1"/>
          <w:right w:val="double" w:sz="6" w:space="0" w:color="auto" w:shadow="1"/>
        </w:pBdr>
        <w:shd w:val="pct5" w:color="auto" w:fill="auto"/>
        <w:tabs>
          <w:tab w:val="center" w:pos="6521"/>
          <w:tab w:val="right" w:pos="9639"/>
        </w:tabs>
        <w:ind w:right="-1" w:firstLine="142"/>
        <w:rPr>
          <w:sz w:val="4"/>
          <w:lang w:val="fr-BE"/>
        </w:rPr>
      </w:pPr>
    </w:p>
    <w:p w:rsidR="009444F0" w:rsidRPr="009718D1" w:rsidRDefault="009444F0">
      <w:pPr>
        <w:tabs>
          <w:tab w:val="right" w:pos="8789"/>
        </w:tabs>
        <w:rPr>
          <w:sz w:val="8"/>
          <w:lang w:val="fr-BE"/>
        </w:rPr>
      </w:pPr>
    </w:p>
    <w:p w:rsidR="009444F0" w:rsidRPr="009718D1" w:rsidRDefault="009444F0">
      <w:pPr>
        <w:tabs>
          <w:tab w:val="right" w:pos="8789"/>
        </w:tabs>
        <w:rPr>
          <w:sz w:val="26"/>
        </w:rPr>
      </w:pPr>
      <w:r w:rsidRPr="009718D1">
        <w:rPr>
          <w:sz w:val="26"/>
        </w:rPr>
        <w:t>Madame, Monsieur,</w:t>
      </w:r>
    </w:p>
    <w:p w:rsidR="009444F0" w:rsidRPr="009718D1" w:rsidRDefault="009444F0">
      <w:pPr>
        <w:tabs>
          <w:tab w:val="right" w:pos="8789"/>
        </w:tabs>
        <w:rPr>
          <w:sz w:val="8"/>
        </w:rPr>
      </w:pPr>
    </w:p>
    <w:p w:rsidR="00AB7194" w:rsidRDefault="009444F0" w:rsidP="004D52F5">
      <w:pPr>
        <w:tabs>
          <w:tab w:val="right" w:pos="8789"/>
        </w:tabs>
        <w:jc w:val="both"/>
        <w:rPr>
          <w:sz w:val="26"/>
        </w:rPr>
      </w:pPr>
      <w:r w:rsidRPr="009718D1">
        <w:rPr>
          <w:sz w:val="26"/>
        </w:rPr>
        <w:t xml:space="preserve">Nous vous </w:t>
      </w:r>
      <w:r w:rsidR="005262F3" w:rsidRPr="009718D1">
        <w:rPr>
          <w:sz w:val="26"/>
        </w:rPr>
        <w:t xml:space="preserve">invitons à </w:t>
      </w:r>
      <w:r w:rsidRPr="009718D1">
        <w:rPr>
          <w:sz w:val="26"/>
        </w:rPr>
        <w:t xml:space="preserve">apprécier le </w:t>
      </w:r>
      <w:r w:rsidR="005262F3" w:rsidRPr="009718D1">
        <w:rPr>
          <w:sz w:val="26"/>
        </w:rPr>
        <w:t>travail</w:t>
      </w:r>
      <w:r w:rsidRPr="009718D1">
        <w:rPr>
          <w:sz w:val="26"/>
        </w:rPr>
        <w:t xml:space="preserve"> de l’étudiant(e) par rapport aux critères ci-dessous </w:t>
      </w:r>
      <w:r w:rsidR="005262F3" w:rsidRPr="009718D1">
        <w:rPr>
          <w:sz w:val="26"/>
        </w:rPr>
        <w:t>et à en discuter avec lui.</w:t>
      </w:r>
      <w:r w:rsidR="00AB7194">
        <w:rPr>
          <w:sz w:val="26"/>
        </w:rPr>
        <w:t xml:space="preserve"> </w:t>
      </w:r>
    </w:p>
    <w:p w:rsidR="00A77DF7" w:rsidRDefault="00A77DF7" w:rsidP="004D52F5">
      <w:pPr>
        <w:tabs>
          <w:tab w:val="right" w:pos="8789"/>
        </w:tabs>
        <w:jc w:val="both"/>
        <w:rPr>
          <w:sz w:val="26"/>
        </w:rPr>
      </w:pPr>
      <w:r w:rsidRPr="009718D1">
        <w:rPr>
          <w:sz w:val="26"/>
        </w:rPr>
        <w:t xml:space="preserve">Nous insistons sur l’importance de </w:t>
      </w:r>
      <w:r w:rsidR="00AB7194">
        <w:rPr>
          <w:sz w:val="26"/>
        </w:rPr>
        <w:t>compléter</w:t>
      </w:r>
      <w:r w:rsidRPr="009718D1">
        <w:rPr>
          <w:sz w:val="26"/>
        </w:rPr>
        <w:t xml:space="preserve"> votre évaluation par des commentaires.</w:t>
      </w:r>
    </w:p>
    <w:p w:rsidR="000977C4" w:rsidRDefault="000977C4" w:rsidP="004D52F5">
      <w:pPr>
        <w:tabs>
          <w:tab w:val="right" w:pos="8789"/>
        </w:tabs>
        <w:jc w:val="both"/>
        <w:rPr>
          <w:sz w:val="26"/>
        </w:rPr>
      </w:pPr>
      <w:r>
        <w:rPr>
          <w:sz w:val="26"/>
        </w:rPr>
        <w:t>Dates où le stage en présentiel a été fait :</w:t>
      </w:r>
    </w:p>
    <w:p w:rsidR="000977C4" w:rsidRDefault="000977C4" w:rsidP="004D52F5">
      <w:pPr>
        <w:tabs>
          <w:tab w:val="right" w:pos="8789"/>
        </w:tabs>
        <w:jc w:val="both"/>
        <w:rPr>
          <w:sz w:val="26"/>
        </w:rPr>
      </w:pPr>
    </w:p>
    <w:p w:rsidR="000977C4" w:rsidRDefault="000977C4" w:rsidP="004D52F5">
      <w:pPr>
        <w:tabs>
          <w:tab w:val="right" w:pos="8789"/>
        </w:tabs>
        <w:jc w:val="both"/>
        <w:rPr>
          <w:sz w:val="26"/>
        </w:rPr>
      </w:pPr>
      <w:r>
        <w:rPr>
          <w:sz w:val="26"/>
        </w:rPr>
        <w:t xml:space="preserve">Dates où le stage a été poursuivi en télétravail : </w:t>
      </w:r>
    </w:p>
    <w:p w:rsidR="000977C4" w:rsidRPr="009718D1" w:rsidRDefault="000977C4" w:rsidP="004D52F5">
      <w:pPr>
        <w:tabs>
          <w:tab w:val="right" w:pos="8789"/>
        </w:tabs>
        <w:jc w:val="both"/>
        <w:rPr>
          <w:sz w:val="26"/>
        </w:rPr>
      </w:pPr>
    </w:p>
    <w:p w:rsidR="009444F0" w:rsidRPr="009718D1" w:rsidRDefault="009444F0">
      <w:pPr>
        <w:tabs>
          <w:tab w:val="right" w:pos="8789"/>
        </w:tabs>
        <w:rPr>
          <w:sz w:val="8"/>
        </w:rPr>
      </w:pPr>
    </w:p>
    <w:p w:rsidR="00193F03" w:rsidRDefault="00686A1B" w:rsidP="00EB7D67">
      <w:pPr>
        <w:numPr>
          <w:ilvl w:val="0"/>
          <w:numId w:val="15"/>
        </w:numPr>
        <w:tabs>
          <w:tab w:val="clear" w:pos="720"/>
          <w:tab w:val="num" w:pos="426"/>
          <w:tab w:val="right" w:pos="8789"/>
        </w:tabs>
        <w:ind w:left="426" w:hanging="426"/>
        <w:rPr>
          <w:b/>
          <w:sz w:val="28"/>
          <w:szCs w:val="28"/>
        </w:rPr>
      </w:pPr>
      <w:r w:rsidRPr="009239CD">
        <w:rPr>
          <w:b/>
          <w:sz w:val="28"/>
          <w:szCs w:val="28"/>
        </w:rPr>
        <w:t>Aptitudes comportementales</w:t>
      </w:r>
    </w:p>
    <w:p w:rsidR="009239CD" w:rsidRPr="009239CD" w:rsidRDefault="009239CD" w:rsidP="009239CD">
      <w:pPr>
        <w:tabs>
          <w:tab w:val="right" w:pos="8789"/>
        </w:tabs>
        <w:ind w:left="426"/>
        <w:rPr>
          <w:b/>
          <w:sz w:val="16"/>
          <w:szCs w:val="16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1489"/>
        <w:gridCol w:w="1489"/>
        <w:gridCol w:w="1488"/>
        <w:gridCol w:w="1489"/>
        <w:gridCol w:w="1489"/>
        <w:gridCol w:w="1489"/>
      </w:tblGrid>
      <w:tr w:rsidR="00966BC1" w:rsidRPr="009718D1" w:rsidTr="00BE2296">
        <w:tc>
          <w:tcPr>
            <w:tcW w:w="10421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9CD" w:rsidRPr="009239CD" w:rsidRDefault="009239CD" w:rsidP="006961E0">
            <w:pPr>
              <w:pBdr>
                <w:top w:val="single" w:sz="4" w:space="1" w:color="auto"/>
              </w:pBd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966BC1" w:rsidRPr="009718D1" w:rsidRDefault="00966BC1" w:rsidP="006961E0">
            <w:pPr>
              <w:pBdr>
                <w:top w:val="single" w:sz="4" w:space="1" w:color="auto"/>
              </w:pBdr>
              <w:tabs>
                <w:tab w:val="right" w:pos="8789"/>
              </w:tabs>
              <w:rPr>
                <w:b/>
                <w:sz w:val="26"/>
              </w:rPr>
            </w:pPr>
            <w:r w:rsidRPr="009718D1">
              <w:rPr>
                <w:b/>
                <w:sz w:val="26"/>
              </w:rPr>
              <w:t>S’adapter à son environnement</w:t>
            </w:r>
          </w:p>
          <w:p w:rsidR="009239CD" w:rsidRPr="009718D1" w:rsidRDefault="00966BC1" w:rsidP="009239CD">
            <w:pPr>
              <w:pBdr>
                <w:top w:val="single" w:sz="4" w:space="1" w:color="auto"/>
              </w:pBdr>
              <w:tabs>
                <w:tab w:val="right" w:pos="8789"/>
              </w:tabs>
              <w:rPr>
                <w:b/>
                <w:sz w:val="26"/>
              </w:rPr>
            </w:pPr>
            <w:r w:rsidRPr="009239CD">
              <w:rPr>
                <w:i/>
                <w:sz w:val="26"/>
                <w:szCs w:val="26"/>
              </w:rPr>
              <w:t>Créer des contacts, s’intégrer dans le service et dans l’entreprise, prendre en considération les critères d’un travail bien fait, …</w:t>
            </w:r>
          </w:p>
        </w:tc>
      </w:tr>
      <w:tr w:rsidR="00966BC1" w:rsidRPr="009718D1" w:rsidTr="00BE2296">
        <w:tc>
          <w:tcPr>
            <w:tcW w:w="1488" w:type="dxa"/>
            <w:tcBorders>
              <w:bottom w:val="single" w:sz="4" w:space="0" w:color="auto"/>
            </w:tcBorders>
          </w:tcPr>
          <w:p w:rsidR="00966BC1" w:rsidRPr="009718D1" w:rsidRDefault="00BE2296" w:rsidP="009239CD">
            <w:pPr>
              <w:tabs>
                <w:tab w:val="right" w:pos="8789"/>
              </w:tabs>
            </w:pPr>
            <w:r>
              <w:t>Exceptionnel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:rsidR="00966BC1" w:rsidRPr="009718D1" w:rsidRDefault="00BE2296" w:rsidP="009239CD">
            <w:pPr>
              <w:tabs>
                <w:tab w:val="right" w:pos="8789"/>
              </w:tabs>
            </w:pPr>
            <w:r>
              <w:t>Excellent</w:t>
            </w:r>
          </w:p>
        </w:tc>
        <w:tc>
          <w:tcPr>
            <w:tcW w:w="1489" w:type="dxa"/>
          </w:tcPr>
          <w:p w:rsidR="00966BC1" w:rsidRPr="009718D1" w:rsidRDefault="00966BC1" w:rsidP="009239CD">
            <w:pPr>
              <w:tabs>
                <w:tab w:val="right" w:pos="8789"/>
              </w:tabs>
              <w:jc w:val="center"/>
            </w:pPr>
            <w:r w:rsidRPr="009718D1">
              <w:t>Bien</w:t>
            </w:r>
          </w:p>
        </w:tc>
        <w:tc>
          <w:tcPr>
            <w:tcW w:w="1488" w:type="dxa"/>
          </w:tcPr>
          <w:p w:rsidR="00966BC1" w:rsidRPr="009718D1" w:rsidRDefault="00966BC1" w:rsidP="009239CD">
            <w:pPr>
              <w:tabs>
                <w:tab w:val="right" w:pos="8789"/>
              </w:tabs>
              <w:jc w:val="center"/>
            </w:pPr>
            <w:r w:rsidRPr="009718D1">
              <w:t>Satisfaisant</w:t>
            </w:r>
          </w:p>
        </w:tc>
        <w:tc>
          <w:tcPr>
            <w:tcW w:w="1489" w:type="dxa"/>
          </w:tcPr>
          <w:p w:rsidR="00966BC1" w:rsidRPr="009718D1" w:rsidRDefault="00966BC1" w:rsidP="009239CD">
            <w:pPr>
              <w:tabs>
                <w:tab w:val="right" w:pos="8789"/>
              </w:tabs>
              <w:jc w:val="center"/>
            </w:pPr>
            <w:r w:rsidRPr="009718D1">
              <w:t>Juste suffisant</w:t>
            </w:r>
          </w:p>
        </w:tc>
        <w:tc>
          <w:tcPr>
            <w:tcW w:w="1489" w:type="dxa"/>
            <w:shd w:val="clear" w:color="auto" w:fill="auto"/>
          </w:tcPr>
          <w:p w:rsidR="00966BC1" w:rsidRPr="009718D1" w:rsidRDefault="00966BC1" w:rsidP="009239CD">
            <w:pPr>
              <w:tabs>
                <w:tab w:val="right" w:pos="8789"/>
              </w:tabs>
              <w:jc w:val="center"/>
            </w:pPr>
            <w:r w:rsidRPr="009718D1">
              <w:t>Ne répond pas aux exigences</w:t>
            </w:r>
          </w:p>
        </w:tc>
        <w:tc>
          <w:tcPr>
            <w:tcW w:w="1489" w:type="dxa"/>
          </w:tcPr>
          <w:p w:rsidR="00966BC1" w:rsidRPr="009718D1" w:rsidRDefault="00966BC1" w:rsidP="009239CD">
            <w:pPr>
              <w:tabs>
                <w:tab w:val="right" w:pos="8789"/>
              </w:tabs>
              <w:jc w:val="center"/>
            </w:pPr>
            <w:r w:rsidRPr="009718D1">
              <w:t>Sans objet</w:t>
            </w:r>
          </w:p>
        </w:tc>
      </w:tr>
      <w:tr w:rsidR="00966BC1" w:rsidRPr="009718D1" w:rsidTr="00BE2296">
        <w:trPr>
          <w:trHeight w:hRule="exact" w:val="567"/>
        </w:trPr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tcBorders>
              <w:left w:val="single" w:sz="4" w:space="0" w:color="auto"/>
            </w:tcBorders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8" w:type="dxa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</w:tr>
      <w:tr w:rsidR="00EB7D67" w:rsidRPr="009718D1" w:rsidTr="00BE2296">
        <w:tc>
          <w:tcPr>
            <w:tcW w:w="10421" w:type="dxa"/>
            <w:gridSpan w:val="7"/>
            <w:tcBorders>
              <w:top w:val="nil"/>
              <w:bottom w:val="single" w:sz="4" w:space="0" w:color="000000"/>
            </w:tcBorders>
          </w:tcPr>
          <w:p w:rsidR="009239CD" w:rsidRPr="009239CD" w:rsidRDefault="009239CD" w:rsidP="00966BC1">
            <w:pPr>
              <w:pBdr>
                <w:top w:val="single" w:sz="4" w:space="1" w:color="auto"/>
              </w:pBd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D23600" w:rsidRPr="009718D1" w:rsidRDefault="00D23600" w:rsidP="00966BC1">
            <w:pPr>
              <w:pBdr>
                <w:top w:val="single" w:sz="4" w:space="1" w:color="auto"/>
              </w:pBdr>
              <w:tabs>
                <w:tab w:val="right" w:pos="8789"/>
              </w:tabs>
              <w:rPr>
                <w:b/>
                <w:i/>
                <w:sz w:val="26"/>
              </w:rPr>
            </w:pPr>
            <w:r w:rsidRPr="009718D1">
              <w:rPr>
                <w:b/>
                <w:sz w:val="26"/>
              </w:rPr>
              <w:t>Travailler en équipe</w:t>
            </w:r>
            <w:r w:rsidRPr="009718D1">
              <w:rPr>
                <w:b/>
                <w:i/>
                <w:sz w:val="26"/>
              </w:rPr>
              <w:t xml:space="preserve"> </w:t>
            </w:r>
          </w:p>
          <w:p w:rsidR="00EB7D67" w:rsidRPr="009718D1" w:rsidRDefault="00EB7D67" w:rsidP="009239CD">
            <w:pPr>
              <w:tabs>
                <w:tab w:val="right" w:pos="8789"/>
              </w:tabs>
              <w:rPr>
                <w:b/>
                <w:sz w:val="26"/>
              </w:rPr>
            </w:pPr>
            <w:r w:rsidRPr="009239CD">
              <w:rPr>
                <w:i/>
                <w:sz w:val="26"/>
                <w:szCs w:val="26"/>
              </w:rPr>
              <w:t>Ecouter, accepter la critique constructive, collaborer, être ouvert,…</w:t>
            </w:r>
          </w:p>
        </w:tc>
      </w:tr>
      <w:tr w:rsidR="00BE2296" w:rsidRPr="009718D1" w:rsidTr="00BE2296">
        <w:tc>
          <w:tcPr>
            <w:tcW w:w="1488" w:type="dxa"/>
            <w:tcBorders>
              <w:bottom w:val="single" w:sz="4" w:space="0" w:color="auto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Exceptionnel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Excellent</w:t>
            </w:r>
          </w:p>
        </w:tc>
        <w:tc>
          <w:tcPr>
            <w:tcW w:w="1489" w:type="dxa"/>
          </w:tcPr>
          <w:p w:rsidR="00BE2296" w:rsidRPr="009718D1" w:rsidRDefault="00BE2296" w:rsidP="00BE2296">
            <w:pPr>
              <w:tabs>
                <w:tab w:val="right" w:pos="8789"/>
              </w:tabs>
            </w:pPr>
            <w:r w:rsidRPr="009718D1">
              <w:t>Bien</w:t>
            </w:r>
          </w:p>
        </w:tc>
        <w:tc>
          <w:tcPr>
            <w:tcW w:w="1488" w:type="dxa"/>
          </w:tcPr>
          <w:p w:rsidR="00BE2296" w:rsidRPr="009718D1" w:rsidRDefault="00BE2296" w:rsidP="00BE2296">
            <w:pPr>
              <w:tabs>
                <w:tab w:val="right" w:pos="8789"/>
              </w:tabs>
            </w:pPr>
            <w:r w:rsidRPr="009718D1">
              <w:t>Satisfaisant</w:t>
            </w:r>
          </w:p>
        </w:tc>
        <w:tc>
          <w:tcPr>
            <w:tcW w:w="1489" w:type="dxa"/>
          </w:tcPr>
          <w:p w:rsidR="00BE2296" w:rsidRPr="009718D1" w:rsidRDefault="00BE2296" w:rsidP="00BE2296">
            <w:pPr>
              <w:tabs>
                <w:tab w:val="right" w:pos="8789"/>
              </w:tabs>
            </w:pPr>
            <w:r w:rsidRPr="009718D1">
              <w:t>Juste suffisant</w:t>
            </w:r>
          </w:p>
        </w:tc>
        <w:tc>
          <w:tcPr>
            <w:tcW w:w="1489" w:type="dxa"/>
            <w:shd w:val="clear" w:color="auto" w:fill="auto"/>
          </w:tcPr>
          <w:p w:rsidR="00BE2296" w:rsidRPr="009718D1" w:rsidRDefault="00BE2296" w:rsidP="00BE2296">
            <w:pPr>
              <w:tabs>
                <w:tab w:val="right" w:pos="8789"/>
              </w:tabs>
            </w:pPr>
            <w:r w:rsidRPr="009718D1">
              <w:t>Ne répond pas aux exigences</w:t>
            </w:r>
          </w:p>
        </w:tc>
        <w:tc>
          <w:tcPr>
            <w:tcW w:w="1489" w:type="dxa"/>
          </w:tcPr>
          <w:p w:rsidR="00BE2296" w:rsidRPr="009718D1" w:rsidRDefault="00BE2296" w:rsidP="00BE2296">
            <w:pPr>
              <w:tabs>
                <w:tab w:val="right" w:pos="8789"/>
              </w:tabs>
            </w:pPr>
            <w:r w:rsidRPr="009718D1">
              <w:t>Sans objet</w:t>
            </w:r>
          </w:p>
        </w:tc>
      </w:tr>
      <w:tr w:rsidR="00AE0F12" w:rsidRPr="009718D1" w:rsidTr="00BE2296">
        <w:trPr>
          <w:trHeight w:hRule="exact" w:val="567"/>
        </w:trPr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600" w:rsidRPr="009239CD" w:rsidRDefault="00D23600" w:rsidP="006961E0">
            <w:pPr>
              <w:tabs>
                <w:tab w:val="right" w:pos="8789"/>
              </w:tabs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600" w:rsidRPr="009239CD" w:rsidRDefault="00D23600" w:rsidP="006961E0">
            <w:pPr>
              <w:tabs>
                <w:tab w:val="right" w:pos="8789"/>
              </w:tabs>
            </w:pPr>
          </w:p>
        </w:tc>
        <w:tc>
          <w:tcPr>
            <w:tcW w:w="1489" w:type="dxa"/>
            <w:tcBorders>
              <w:left w:val="single" w:sz="4" w:space="0" w:color="auto"/>
            </w:tcBorders>
            <w:vAlign w:val="center"/>
          </w:tcPr>
          <w:p w:rsidR="00D23600" w:rsidRPr="009239CD" w:rsidRDefault="00D23600" w:rsidP="006961E0">
            <w:pPr>
              <w:tabs>
                <w:tab w:val="right" w:pos="8789"/>
              </w:tabs>
            </w:pPr>
          </w:p>
        </w:tc>
        <w:tc>
          <w:tcPr>
            <w:tcW w:w="1488" w:type="dxa"/>
            <w:vAlign w:val="center"/>
          </w:tcPr>
          <w:p w:rsidR="00D23600" w:rsidRPr="009239CD" w:rsidRDefault="00D23600" w:rsidP="006961E0">
            <w:pPr>
              <w:tabs>
                <w:tab w:val="right" w:pos="8789"/>
              </w:tabs>
            </w:pPr>
          </w:p>
        </w:tc>
        <w:tc>
          <w:tcPr>
            <w:tcW w:w="1489" w:type="dxa"/>
            <w:vAlign w:val="center"/>
          </w:tcPr>
          <w:p w:rsidR="00D23600" w:rsidRPr="009239CD" w:rsidRDefault="00D23600" w:rsidP="006961E0">
            <w:pPr>
              <w:tabs>
                <w:tab w:val="right" w:pos="8789"/>
              </w:tabs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D23600" w:rsidRPr="009239CD" w:rsidRDefault="00D23600" w:rsidP="006961E0">
            <w:pPr>
              <w:tabs>
                <w:tab w:val="right" w:pos="8789"/>
              </w:tabs>
            </w:pPr>
          </w:p>
        </w:tc>
        <w:tc>
          <w:tcPr>
            <w:tcW w:w="1489" w:type="dxa"/>
            <w:vAlign w:val="center"/>
          </w:tcPr>
          <w:p w:rsidR="00D23600" w:rsidRPr="009239CD" w:rsidRDefault="00D23600" w:rsidP="006961E0">
            <w:pPr>
              <w:tabs>
                <w:tab w:val="right" w:pos="8789"/>
              </w:tabs>
            </w:pPr>
          </w:p>
        </w:tc>
      </w:tr>
      <w:tr w:rsidR="00EB7D67" w:rsidRPr="009718D1" w:rsidTr="00BE2296">
        <w:tc>
          <w:tcPr>
            <w:tcW w:w="10421" w:type="dxa"/>
            <w:gridSpan w:val="7"/>
            <w:tcBorders>
              <w:top w:val="nil"/>
              <w:bottom w:val="single" w:sz="4" w:space="0" w:color="000000"/>
            </w:tcBorders>
          </w:tcPr>
          <w:p w:rsidR="00E51464" w:rsidRPr="009718D1" w:rsidRDefault="00E51464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D23600" w:rsidRPr="009718D1" w:rsidRDefault="00D23600" w:rsidP="00B048A9">
            <w:pPr>
              <w:tabs>
                <w:tab w:val="right" w:pos="8789"/>
              </w:tabs>
              <w:rPr>
                <w:b/>
                <w:i/>
                <w:sz w:val="26"/>
              </w:rPr>
            </w:pPr>
            <w:r w:rsidRPr="009718D1">
              <w:rPr>
                <w:b/>
                <w:sz w:val="26"/>
              </w:rPr>
              <w:t>Produire, communiquer, partager l’information pertinente</w:t>
            </w:r>
            <w:r w:rsidRPr="009718D1">
              <w:rPr>
                <w:b/>
                <w:i/>
                <w:sz w:val="26"/>
              </w:rPr>
              <w:t> :</w:t>
            </w:r>
          </w:p>
          <w:p w:rsidR="009239CD" w:rsidRPr="009718D1" w:rsidRDefault="00C81B67" w:rsidP="009239CD">
            <w:pPr>
              <w:tabs>
                <w:tab w:val="right" w:pos="8789"/>
              </w:tabs>
              <w:rPr>
                <w:b/>
                <w:sz w:val="26"/>
              </w:rPr>
            </w:pPr>
            <w:r w:rsidRPr="009239CD">
              <w:rPr>
                <w:i/>
                <w:sz w:val="26"/>
                <w:szCs w:val="26"/>
              </w:rPr>
              <w:t>Oser s’exprimer</w:t>
            </w:r>
            <w:r w:rsidR="00EB7D67" w:rsidRPr="009239CD">
              <w:rPr>
                <w:i/>
                <w:sz w:val="26"/>
                <w:szCs w:val="26"/>
              </w:rPr>
              <w:t xml:space="preserve">, poser des questions, demander ou proposer de l’aide, rédiger </w:t>
            </w:r>
            <w:r w:rsidR="00F67D68" w:rsidRPr="009239CD">
              <w:rPr>
                <w:i/>
                <w:sz w:val="26"/>
                <w:szCs w:val="26"/>
              </w:rPr>
              <w:t>correctement</w:t>
            </w:r>
          </w:p>
        </w:tc>
      </w:tr>
      <w:tr w:rsidR="00BE2296" w:rsidRPr="009718D1" w:rsidTr="00BE2296">
        <w:tc>
          <w:tcPr>
            <w:tcW w:w="1488" w:type="dxa"/>
            <w:tcBorders>
              <w:bottom w:val="single" w:sz="4" w:space="0" w:color="auto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Exceptionnel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Excellent</w:t>
            </w:r>
          </w:p>
        </w:tc>
        <w:tc>
          <w:tcPr>
            <w:tcW w:w="1489" w:type="dxa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Bien</w:t>
            </w:r>
          </w:p>
        </w:tc>
        <w:tc>
          <w:tcPr>
            <w:tcW w:w="1488" w:type="dxa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Satisfaisant</w:t>
            </w:r>
          </w:p>
        </w:tc>
        <w:tc>
          <w:tcPr>
            <w:tcW w:w="1489" w:type="dxa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Juste suffisant</w:t>
            </w:r>
          </w:p>
        </w:tc>
        <w:tc>
          <w:tcPr>
            <w:tcW w:w="1489" w:type="dxa"/>
            <w:shd w:val="clear" w:color="auto" w:fill="auto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Ne répond pas aux exigences</w:t>
            </w:r>
          </w:p>
        </w:tc>
        <w:tc>
          <w:tcPr>
            <w:tcW w:w="1489" w:type="dxa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Sans objet</w:t>
            </w:r>
          </w:p>
        </w:tc>
      </w:tr>
      <w:tr w:rsidR="00AE0F12" w:rsidRPr="009718D1" w:rsidTr="00BE2296">
        <w:trPr>
          <w:trHeight w:hRule="exact" w:val="567"/>
        </w:trPr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tcBorders>
              <w:left w:val="single" w:sz="4" w:space="0" w:color="auto"/>
            </w:tcBorders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8" w:type="dxa"/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</w:tr>
      <w:tr w:rsidR="00EB7D67" w:rsidRPr="009718D1" w:rsidTr="00BE2296">
        <w:tc>
          <w:tcPr>
            <w:tcW w:w="10421" w:type="dxa"/>
            <w:gridSpan w:val="7"/>
            <w:tcBorders>
              <w:top w:val="nil"/>
              <w:bottom w:val="nil"/>
            </w:tcBorders>
          </w:tcPr>
          <w:p w:rsidR="00E51464" w:rsidRPr="009718D1" w:rsidRDefault="00E51464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26"/>
              </w:rPr>
            </w:pPr>
            <w:r w:rsidRPr="009718D1">
              <w:rPr>
                <w:b/>
                <w:sz w:val="26"/>
              </w:rPr>
              <w:t>Etre autonome et responsable :</w:t>
            </w:r>
          </w:p>
          <w:p w:rsidR="00E51464" w:rsidRPr="009718D1" w:rsidRDefault="00EB7D67" w:rsidP="009239CD">
            <w:pPr>
              <w:tabs>
                <w:tab w:val="right" w:pos="8789"/>
              </w:tabs>
              <w:rPr>
                <w:b/>
                <w:sz w:val="26"/>
              </w:rPr>
            </w:pPr>
            <w:r w:rsidRPr="009239CD">
              <w:rPr>
                <w:i/>
                <w:sz w:val="26"/>
                <w:szCs w:val="26"/>
              </w:rPr>
              <w:t>Déceler les priorités, gérer son temps, s’organiser, respecter ses engagements</w:t>
            </w:r>
          </w:p>
        </w:tc>
      </w:tr>
      <w:tr w:rsidR="00AE0F12" w:rsidRPr="009718D1" w:rsidTr="00BE2296">
        <w:tc>
          <w:tcPr>
            <w:tcW w:w="10421" w:type="dxa"/>
            <w:gridSpan w:val="7"/>
            <w:tcBorders>
              <w:top w:val="nil"/>
              <w:bottom w:val="nil"/>
            </w:tcBorders>
          </w:tcPr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</w:tc>
      </w:tr>
      <w:tr w:rsidR="00BE2296" w:rsidRPr="009718D1" w:rsidTr="00BE2296">
        <w:tc>
          <w:tcPr>
            <w:tcW w:w="1488" w:type="dxa"/>
            <w:tcBorders>
              <w:bottom w:val="single" w:sz="4" w:space="0" w:color="auto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Exceptionnel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Excellent</w:t>
            </w:r>
          </w:p>
        </w:tc>
        <w:tc>
          <w:tcPr>
            <w:tcW w:w="1489" w:type="dxa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Bien</w:t>
            </w:r>
          </w:p>
        </w:tc>
        <w:tc>
          <w:tcPr>
            <w:tcW w:w="1488" w:type="dxa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Satisfaisant</w:t>
            </w:r>
          </w:p>
        </w:tc>
        <w:tc>
          <w:tcPr>
            <w:tcW w:w="1489" w:type="dxa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Juste suffisant</w:t>
            </w:r>
          </w:p>
        </w:tc>
        <w:tc>
          <w:tcPr>
            <w:tcW w:w="1489" w:type="dxa"/>
            <w:shd w:val="clear" w:color="auto" w:fill="auto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Ne répond pas aux exigences</w:t>
            </w:r>
          </w:p>
        </w:tc>
        <w:tc>
          <w:tcPr>
            <w:tcW w:w="1489" w:type="dxa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Sans objet</w:t>
            </w:r>
          </w:p>
        </w:tc>
      </w:tr>
      <w:tr w:rsidR="00AE0F12" w:rsidRPr="009718D1" w:rsidTr="00BE2296">
        <w:trPr>
          <w:trHeight w:hRule="exact" w:val="567"/>
        </w:trPr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tcBorders>
              <w:left w:val="single" w:sz="4" w:space="0" w:color="auto"/>
            </w:tcBorders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8" w:type="dxa"/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489" w:type="dxa"/>
            <w:vAlign w:val="center"/>
          </w:tcPr>
          <w:p w:rsidR="00AE0F12" w:rsidRPr="009718D1" w:rsidRDefault="00AE0F12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</w:tr>
      <w:tr w:rsidR="00AE0F12" w:rsidRPr="009718D1" w:rsidTr="00BE2296">
        <w:tc>
          <w:tcPr>
            <w:tcW w:w="10421" w:type="dxa"/>
            <w:gridSpan w:val="7"/>
            <w:tcBorders>
              <w:top w:val="nil"/>
            </w:tcBorders>
          </w:tcPr>
          <w:p w:rsidR="009239CD" w:rsidRPr="009718D1" w:rsidRDefault="009239CD" w:rsidP="009239CD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AE0F12">
            <w:pPr>
              <w:tabs>
                <w:tab w:val="right" w:pos="8789"/>
              </w:tabs>
              <w:rPr>
                <w:b/>
                <w:sz w:val="26"/>
                <w:u w:val="single"/>
              </w:rPr>
            </w:pPr>
            <w:r w:rsidRPr="009718D1">
              <w:rPr>
                <w:b/>
                <w:sz w:val="26"/>
                <w:u w:val="single"/>
              </w:rPr>
              <w:t>Commentaires globaux sur les aptitudes comportementales du stagiaire:</w:t>
            </w: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9239CD" w:rsidRDefault="009239CD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9239CD" w:rsidRDefault="009239CD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9239CD" w:rsidRDefault="009239CD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9239CD" w:rsidRDefault="009239CD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9239CD" w:rsidRPr="009718D1" w:rsidRDefault="009239CD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AE0F12" w:rsidRPr="009718D1" w:rsidRDefault="00AE0F12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</w:tc>
      </w:tr>
    </w:tbl>
    <w:p w:rsidR="00686A1B" w:rsidRDefault="00362653" w:rsidP="009239CD">
      <w:pPr>
        <w:numPr>
          <w:ilvl w:val="0"/>
          <w:numId w:val="15"/>
        </w:numPr>
        <w:tabs>
          <w:tab w:val="clear" w:pos="720"/>
          <w:tab w:val="num" w:pos="426"/>
          <w:tab w:val="right" w:pos="8789"/>
        </w:tabs>
        <w:ind w:left="426" w:hanging="426"/>
        <w:rPr>
          <w:b/>
          <w:sz w:val="28"/>
          <w:szCs w:val="28"/>
        </w:rPr>
      </w:pPr>
      <w:r w:rsidRPr="009718D1">
        <w:rPr>
          <w:b/>
          <w:sz w:val="26"/>
        </w:rPr>
        <w:br w:type="page"/>
      </w:r>
      <w:r w:rsidR="00686A1B" w:rsidRPr="009239CD">
        <w:rPr>
          <w:b/>
          <w:sz w:val="28"/>
          <w:szCs w:val="28"/>
        </w:rPr>
        <w:lastRenderedPageBreak/>
        <w:t>Aptitudes professionnelles</w:t>
      </w:r>
    </w:p>
    <w:p w:rsidR="009239CD" w:rsidRPr="009239CD" w:rsidRDefault="009239CD" w:rsidP="009239CD">
      <w:pPr>
        <w:tabs>
          <w:tab w:val="right" w:pos="8789"/>
        </w:tabs>
        <w:ind w:left="426"/>
        <w:rPr>
          <w:b/>
          <w:sz w:val="16"/>
          <w:szCs w:val="16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4"/>
        <w:gridCol w:w="12"/>
        <w:gridCol w:w="1417"/>
        <w:gridCol w:w="85"/>
        <w:gridCol w:w="945"/>
        <w:gridCol w:w="569"/>
        <w:gridCol w:w="756"/>
        <w:gridCol w:w="758"/>
        <w:gridCol w:w="565"/>
        <w:gridCol w:w="949"/>
        <w:gridCol w:w="376"/>
        <w:gridCol w:w="1138"/>
        <w:gridCol w:w="186"/>
        <w:gridCol w:w="1328"/>
      </w:tblGrid>
      <w:tr w:rsidR="00C96858" w:rsidRPr="009718D1" w:rsidTr="00CA300B">
        <w:tc>
          <w:tcPr>
            <w:tcW w:w="10598" w:type="dxa"/>
            <w:gridSpan w:val="14"/>
            <w:tcBorders>
              <w:top w:val="nil"/>
            </w:tcBorders>
          </w:tcPr>
          <w:p w:rsidR="00C96858" w:rsidRPr="009718D1" w:rsidRDefault="00C96858" w:rsidP="00966BC1">
            <w:pPr>
              <w:pBdr>
                <w:top w:val="single" w:sz="4" w:space="1" w:color="auto"/>
              </w:pBd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966BC1" w:rsidRPr="009718D1" w:rsidRDefault="00966BC1" w:rsidP="00966BC1">
            <w:pPr>
              <w:pBdr>
                <w:top w:val="single" w:sz="4" w:space="1" w:color="auto"/>
              </w:pBdr>
              <w:tabs>
                <w:tab w:val="right" w:pos="8789"/>
              </w:tabs>
              <w:rPr>
                <w:b/>
                <w:i/>
                <w:sz w:val="26"/>
              </w:rPr>
            </w:pPr>
            <w:r w:rsidRPr="009718D1">
              <w:rPr>
                <w:b/>
                <w:sz w:val="26"/>
              </w:rPr>
              <w:t>Réaliser les missions confiées</w:t>
            </w:r>
            <w:r w:rsidRPr="009718D1">
              <w:rPr>
                <w:b/>
                <w:i/>
                <w:sz w:val="26"/>
              </w:rPr>
              <w:t> :</w:t>
            </w:r>
          </w:p>
          <w:p w:rsidR="00C96858" w:rsidRPr="009718D1" w:rsidRDefault="00881640" w:rsidP="00966BC1">
            <w:pPr>
              <w:tabs>
                <w:tab w:val="right" w:pos="8789"/>
              </w:tabs>
              <w:rPr>
                <w:b/>
                <w:sz w:val="26"/>
              </w:rPr>
            </w:pPr>
            <w:r w:rsidRPr="009239CD">
              <w:rPr>
                <w:i/>
                <w:sz w:val="26"/>
                <w:szCs w:val="26"/>
              </w:rPr>
              <w:t>Identifier et analyser les éléments d’une situation, proposer des solutions réalistes et créatives, être efficace</w:t>
            </w:r>
          </w:p>
        </w:tc>
      </w:tr>
      <w:tr w:rsidR="00BE2296" w:rsidRPr="009718D1" w:rsidTr="009239CD">
        <w:tc>
          <w:tcPr>
            <w:tcW w:w="1514" w:type="dxa"/>
            <w:tcBorders>
              <w:bottom w:val="single" w:sz="4" w:space="0" w:color="auto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Exceptionnel</w:t>
            </w:r>
          </w:p>
        </w:tc>
        <w:tc>
          <w:tcPr>
            <w:tcW w:w="1514" w:type="dxa"/>
            <w:gridSpan w:val="3"/>
            <w:tcBorders>
              <w:bottom w:val="single" w:sz="4" w:space="0" w:color="auto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Excellent</w:t>
            </w:r>
          </w:p>
        </w:tc>
        <w:tc>
          <w:tcPr>
            <w:tcW w:w="1514" w:type="dxa"/>
            <w:gridSpan w:val="2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Bien</w:t>
            </w:r>
          </w:p>
        </w:tc>
        <w:tc>
          <w:tcPr>
            <w:tcW w:w="1514" w:type="dxa"/>
            <w:gridSpan w:val="2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Satisfaisant</w:t>
            </w:r>
          </w:p>
        </w:tc>
        <w:tc>
          <w:tcPr>
            <w:tcW w:w="1514" w:type="dxa"/>
            <w:gridSpan w:val="2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Juste suffisant</w:t>
            </w:r>
          </w:p>
        </w:tc>
        <w:tc>
          <w:tcPr>
            <w:tcW w:w="1514" w:type="dxa"/>
            <w:gridSpan w:val="2"/>
            <w:shd w:val="clear" w:color="auto" w:fill="auto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Ne répond pas aux exigences</w:t>
            </w:r>
          </w:p>
        </w:tc>
        <w:tc>
          <w:tcPr>
            <w:tcW w:w="1514" w:type="dxa"/>
            <w:gridSpan w:val="2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Sans objet</w:t>
            </w:r>
          </w:p>
        </w:tc>
      </w:tr>
      <w:tr w:rsidR="00966BC1" w:rsidRPr="009718D1" w:rsidTr="009239CD">
        <w:trPr>
          <w:trHeight w:hRule="exact" w:val="567"/>
        </w:trPr>
        <w:tc>
          <w:tcPr>
            <w:tcW w:w="1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tcBorders>
              <w:left w:val="single" w:sz="4" w:space="0" w:color="auto"/>
            </w:tcBorders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shd w:val="clear" w:color="auto" w:fill="auto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</w:tr>
      <w:tr w:rsidR="00C96858" w:rsidRPr="009718D1" w:rsidTr="00CA300B">
        <w:tc>
          <w:tcPr>
            <w:tcW w:w="10598" w:type="dxa"/>
            <w:gridSpan w:val="14"/>
            <w:tcBorders>
              <w:top w:val="nil"/>
              <w:bottom w:val="single" w:sz="4" w:space="0" w:color="000000"/>
            </w:tcBorders>
          </w:tcPr>
          <w:p w:rsidR="00C96858" w:rsidRPr="009718D1" w:rsidRDefault="00C96858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966BC1" w:rsidRPr="009718D1" w:rsidRDefault="00966BC1" w:rsidP="00B048A9">
            <w:pPr>
              <w:tabs>
                <w:tab w:val="right" w:pos="8789"/>
              </w:tabs>
              <w:rPr>
                <w:b/>
                <w:i/>
                <w:sz w:val="26"/>
              </w:rPr>
            </w:pPr>
            <w:r w:rsidRPr="009718D1">
              <w:rPr>
                <w:b/>
                <w:sz w:val="26"/>
              </w:rPr>
              <w:t>S’impliquer dans son travail</w:t>
            </w:r>
            <w:r w:rsidRPr="009718D1">
              <w:rPr>
                <w:b/>
                <w:i/>
                <w:sz w:val="26"/>
              </w:rPr>
              <w:t xml:space="preserve"> </w:t>
            </w:r>
          </w:p>
          <w:p w:rsidR="00C96858" w:rsidRPr="009718D1" w:rsidRDefault="00881640" w:rsidP="008266CF">
            <w:pPr>
              <w:tabs>
                <w:tab w:val="right" w:pos="8789"/>
              </w:tabs>
              <w:rPr>
                <w:b/>
                <w:sz w:val="26"/>
              </w:rPr>
            </w:pPr>
            <w:r w:rsidRPr="009239CD">
              <w:rPr>
                <w:i/>
                <w:sz w:val="26"/>
                <w:szCs w:val="26"/>
              </w:rPr>
              <w:t>Faire preuve d’esprit d’initiative, de dynamisme, de motivation</w:t>
            </w:r>
            <w:r w:rsidR="006C7F3E" w:rsidRPr="009239CD">
              <w:rPr>
                <w:i/>
                <w:sz w:val="26"/>
                <w:szCs w:val="26"/>
              </w:rPr>
              <w:t>,</w:t>
            </w:r>
            <w:r w:rsidRPr="009239CD">
              <w:rPr>
                <w:i/>
                <w:sz w:val="26"/>
                <w:szCs w:val="26"/>
              </w:rPr>
              <w:t xml:space="preserve"> de disponibilité</w:t>
            </w:r>
            <w:r w:rsidR="006C7F3E" w:rsidRPr="009239CD">
              <w:rPr>
                <w:i/>
                <w:sz w:val="26"/>
                <w:szCs w:val="26"/>
              </w:rPr>
              <w:t xml:space="preserve"> et de</w:t>
            </w:r>
            <w:r w:rsidR="00491862" w:rsidRPr="009239CD">
              <w:rPr>
                <w:i/>
                <w:sz w:val="26"/>
                <w:szCs w:val="26"/>
              </w:rPr>
              <w:t xml:space="preserve"> rigueur</w:t>
            </w:r>
          </w:p>
        </w:tc>
      </w:tr>
      <w:tr w:rsidR="00BE2296" w:rsidRPr="009718D1" w:rsidTr="009239CD">
        <w:tc>
          <w:tcPr>
            <w:tcW w:w="1514" w:type="dxa"/>
            <w:tcBorders>
              <w:bottom w:val="single" w:sz="4" w:space="0" w:color="auto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Exceptionnel</w:t>
            </w:r>
          </w:p>
        </w:tc>
        <w:tc>
          <w:tcPr>
            <w:tcW w:w="1514" w:type="dxa"/>
            <w:gridSpan w:val="3"/>
            <w:tcBorders>
              <w:bottom w:val="single" w:sz="4" w:space="0" w:color="auto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Excellent</w:t>
            </w:r>
          </w:p>
        </w:tc>
        <w:tc>
          <w:tcPr>
            <w:tcW w:w="1514" w:type="dxa"/>
            <w:gridSpan w:val="2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Bien</w:t>
            </w:r>
          </w:p>
        </w:tc>
        <w:tc>
          <w:tcPr>
            <w:tcW w:w="1514" w:type="dxa"/>
            <w:gridSpan w:val="2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Satisfaisant</w:t>
            </w:r>
          </w:p>
        </w:tc>
        <w:tc>
          <w:tcPr>
            <w:tcW w:w="1514" w:type="dxa"/>
            <w:gridSpan w:val="2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Juste suffisant</w:t>
            </w:r>
          </w:p>
        </w:tc>
        <w:tc>
          <w:tcPr>
            <w:tcW w:w="1514" w:type="dxa"/>
            <w:gridSpan w:val="2"/>
            <w:shd w:val="clear" w:color="auto" w:fill="auto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Ne répond pas aux exigences</w:t>
            </w:r>
          </w:p>
        </w:tc>
        <w:tc>
          <w:tcPr>
            <w:tcW w:w="1514" w:type="dxa"/>
            <w:gridSpan w:val="2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Sans objet</w:t>
            </w:r>
          </w:p>
        </w:tc>
      </w:tr>
      <w:tr w:rsidR="00966BC1" w:rsidRPr="009718D1" w:rsidTr="009239CD">
        <w:trPr>
          <w:trHeight w:hRule="exact" w:val="567"/>
        </w:trPr>
        <w:tc>
          <w:tcPr>
            <w:tcW w:w="1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tcBorders>
              <w:left w:val="single" w:sz="4" w:space="0" w:color="auto"/>
            </w:tcBorders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shd w:val="clear" w:color="auto" w:fill="auto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</w:tr>
      <w:tr w:rsidR="00C96858" w:rsidRPr="009718D1" w:rsidTr="00CA300B">
        <w:tc>
          <w:tcPr>
            <w:tcW w:w="10598" w:type="dxa"/>
            <w:gridSpan w:val="14"/>
            <w:tcBorders>
              <w:top w:val="nil"/>
              <w:bottom w:val="single" w:sz="4" w:space="0" w:color="000000"/>
            </w:tcBorders>
          </w:tcPr>
          <w:p w:rsidR="00C96858" w:rsidRPr="009718D1" w:rsidRDefault="00C96858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966BC1" w:rsidRPr="009718D1" w:rsidRDefault="00966BC1" w:rsidP="00966BC1">
            <w:pPr>
              <w:tabs>
                <w:tab w:val="right" w:pos="8789"/>
              </w:tabs>
              <w:rPr>
                <w:b/>
                <w:sz w:val="26"/>
              </w:rPr>
            </w:pPr>
            <w:r w:rsidRPr="009718D1">
              <w:rPr>
                <w:b/>
                <w:sz w:val="26"/>
              </w:rPr>
              <w:t>Démontrer les compétences de base attendues pour la fonction et liées à sa formation</w:t>
            </w:r>
          </w:p>
          <w:p w:rsidR="00C96858" w:rsidRPr="009718D1" w:rsidRDefault="00C96858" w:rsidP="00B048A9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</w:tr>
      <w:tr w:rsidR="00BE2296" w:rsidRPr="009718D1" w:rsidTr="009239CD">
        <w:tc>
          <w:tcPr>
            <w:tcW w:w="1514" w:type="dxa"/>
            <w:tcBorders>
              <w:bottom w:val="single" w:sz="4" w:space="0" w:color="auto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Exceptionnel</w:t>
            </w:r>
          </w:p>
        </w:tc>
        <w:tc>
          <w:tcPr>
            <w:tcW w:w="1514" w:type="dxa"/>
            <w:gridSpan w:val="3"/>
            <w:tcBorders>
              <w:bottom w:val="single" w:sz="4" w:space="0" w:color="auto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Excellent</w:t>
            </w:r>
          </w:p>
        </w:tc>
        <w:tc>
          <w:tcPr>
            <w:tcW w:w="1514" w:type="dxa"/>
            <w:gridSpan w:val="2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Bien</w:t>
            </w:r>
          </w:p>
        </w:tc>
        <w:tc>
          <w:tcPr>
            <w:tcW w:w="1514" w:type="dxa"/>
            <w:gridSpan w:val="2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Satisfaisant</w:t>
            </w:r>
          </w:p>
        </w:tc>
        <w:tc>
          <w:tcPr>
            <w:tcW w:w="1514" w:type="dxa"/>
            <w:gridSpan w:val="2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Juste suffisant</w:t>
            </w:r>
          </w:p>
        </w:tc>
        <w:tc>
          <w:tcPr>
            <w:tcW w:w="1514" w:type="dxa"/>
            <w:gridSpan w:val="2"/>
            <w:shd w:val="clear" w:color="auto" w:fill="auto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Ne répond pas aux exigences</w:t>
            </w:r>
          </w:p>
        </w:tc>
        <w:tc>
          <w:tcPr>
            <w:tcW w:w="1514" w:type="dxa"/>
            <w:gridSpan w:val="2"/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Sans objet</w:t>
            </w:r>
          </w:p>
        </w:tc>
      </w:tr>
      <w:tr w:rsidR="00966BC1" w:rsidRPr="009718D1" w:rsidTr="009239CD">
        <w:trPr>
          <w:trHeight w:hRule="exact" w:val="567"/>
        </w:trPr>
        <w:tc>
          <w:tcPr>
            <w:tcW w:w="1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tcBorders>
              <w:left w:val="single" w:sz="4" w:space="0" w:color="auto"/>
            </w:tcBorders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shd w:val="clear" w:color="auto" w:fill="auto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  <w:tc>
          <w:tcPr>
            <w:tcW w:w="1514" w:type="dxa"/>
            <w:gridSpan w:val="2"/>
            <w:vAlign w:val="center"/>
          </w:tcPr>
          <w:p w:rsidR="00966BC1" w:rsidRPr="009718D1" w:rsidRDefault="00966BC1" w:rsidP="006961E0">
            <w:pPr>
              <w:tabs>
                <w:tab w:val="right" w:pos="8789"/>
              </w:tabs>
              <w:rPr>
                <w:b/>
                <w:sz w:val="26"/>
              </w:rPr>
            </w:pPr>
          </w:p>
        </w:tc>
      </w:tr>
      <w:tr w:rsidR="00C96858" w:rsidRPr="009718D1" w:rsidTr="00CA300B">
        <w:tc>
          <w:tcPr>
            <w:tcW w:w="10598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C96858" w:rsidRPr="009718D1" w:rsidRDefault="00C96858" w:rsidP="00B048A9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CA300B" w:rsidRPr="009718D1" w:rsidRDefault="00CA300B" w:rsidP="00CA300B">
            <w:pPr>
              <w:tabs>
                <w:tab w:val="right" w:pos="8789"/>
              </w:tabs>
              <w:rPr>
                <w:b/>
                <w:sz w:val="26"/>
              </w:rPr>
            </w:pPr>
            <w:r w:rsidRPr="009718D1">
              <w:rPr>
                <w:b/>
                <w:sz w:val="26"/>
              </w:rPr>
              <w:t xml:space="preserve">Pratiquer  les langues </w:t>
            </w:r>
          </w:p>
          <w:p w:rsidR="00C96858" w:rsidRPr="009718D1" w:rsidRDefault="004D149D" w:rsidP="00CA300B">
            <w:pPr>
              <w:tabs>
                <w:tab w:val="right" w:pos="8789"/>
              </w:tabs>
              <w:rPr>
                <w:b/>
                <w:sz w:val="26"/>
              </w:rPr>
            </w:pPr>
            <w:r w:rsidRPr="009239CD">
              <w:rPr>
                <w:i/>
                <w:sz w:val="26"/>
                <w:szCs w:val="26"/>
              </w:rPr>
              <w:t>Comprendre, s’exprimer oralement, par écrit</w:t>
            </w:r>
            <w:r w:rsidRPr="009718D1">
              <w:rPr>
                <w:b/>
                <w:sz w:val="26"/>
                <w:u w:val="single"/>
              </w:rPr>
              <w:t xml:space="preserve"> </w:t>
            </w:r>
          </w:p>
        </w:tc>
      </w:tr>
      <w:tr w:rsidR="00BE2296" w:rsidRPr="009718D1" w:rsidTr="00CA300B">
        <w:tc>
          <w:tcPr>
            <w:tcW w:w="1526" w:type="dxa"/>
            <w:gridSpan w:val="2"/>
            <w:tcBorders>
              <w:top w:val="single" w:sz="4" w:space="0" w:color="000000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  <w:rPr>
                <w:b/>
                <w:i/>
                <w:sz w:val="24"/>
                <w:szCs w:val="24"/>
              </w:rPr>
            </w:pPr>
            <w:r w:rsidRPr="009718D1">
              <w:rPr>
                <w:b/>
                <w:i/>
                <w:sz w:val="24"/>
                <w:szCs w:val="24"/>
              </w:rPr>
              <w:t>Langue</w:t>
            </w: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Exceptionnel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</w:pPr>
            <w:r>
              <w:t>Excellent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Bien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Satisfaisant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Juste suffisant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Ne répond pas aux exigences</w:t>
            </w:r>
          </w:p>
        </w:tc>
        <w:tc>
          <w:tcPr>
            <w:tcW w:w="1328" w:type="dxa"/>
            <w:tcBorders>
              <w:top w:val="single" w:sz="4" w:space="0" w:color="000000"/>
            </w:tcBorders>
          </w:tcPr>
          <w:p w:rsidR="00BE2296" w:rsidRPr="009718D1" w:rsidRDefault="00BE2296" w:rsidP="00BE2296">
            <w:pPr>
              <w:tabs>
                <w:tab w:val="right" w:pos="8789"/>
              </w:tabs>
              <w:jc w:val="center"/>
            </w:pPr>
            <w:r w:rsidRPr="009718D1">
              <w:t>Sans objet</w:t>
            </w:r>
          </w:p>
        </w:tc>
      </w:tr>
      <w:tr w:rsidR="00CA300B" w:rsidRPr="009718D1" w:rsidTr="00CA300B"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rPr>
                <w:b/>
                <w:i/>
                <w:sz w:val="24"/>
                <w:szCs w:val="24"/>
              </w:rPr>
            </w:pPr>
            <w:r w:rsidRPr="009718D1">
              <w:rPr>
                <w:b/>
                <w:i/>
                <w:sz w:val="24"/>
                <w:szCs w:val="24"/>
              </w:rPr>
              <w:t>-Français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</w:pP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</w:tr>
      <w:tr w:rsidR="00CA300B" w:rsidRPr="009718D1" w:rsidTr="00CA300B">
        <w:tc>
          <w:tcPr>
            <w:tcW w:w="1526" w:type="dxa"/>
            <w:gridSpan w:val="2"/>
            <w:tcBorders>
              <w:top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rPr>
                <w:b/>
                <w:i/>
                <w:sz w:val="24"/>
                <w:szCs w:val="24"/>
              </w:rPr>
            </w:pPr>
            <w:r w:rsidRPr="009718D1">
              <w:rPr>
                <w:b/>
                <w:i/>
                <w:sz w:val="24"/>
                <w:szCs w:val="24"/>
              </w:rPr>
              <w:t>-Anglais</w:t>
            </w: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</w:pPr>
          </w:p>
        </w:tc>
        <w:tc>
          <w:tcPr>
            <w:tcW w:w="1030" w:type="dxa"/>
            <w:gridSpan w:val="2"/>
            <w:tcBorders>
              <w:top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3" w:type="dxa"/>
            <w:gridSpan w:val="2"/>
            <w:tcBorders>
              <w:top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4" w:type="dxa"/>
            <w:gridSpan w:val="2"/>
            <w:tcBorders>
              <w:top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</w:tr>
      <w:tr w:rsidR="00CA300B" w:rsidRPr="009718D1" w:rsidTr="00CA300B"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rPr>
                <w:b/>
                <w:i/>
                <w:sz w:val="24"/>
                <w:szCs w:val="24"/>
              </w:rPr>
            </w:pPr>
            <w:r w:rsidRPr="009718D1">
              <w:rPr>
                <w:b/>
                <w:i/>
                <w:sz w:val="24"/>
                <w:szCs w:val="24"/>
              </w:rPr>
              <w:t>-Néerlandais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</w:pP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</w:tr>
      <w:tr w:rsidR="00CA300B" w:rsidRPr="009718D1" w:rsidTr="00CA300B"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rPr>
                <w:b/>
                <w:i/>
                <w:sz w:val="24"/>
                <w:szCs w:val="24"/>
              </w:rPr>
            </w:pPr>
            <w:r w:rsidRPr="009718D1">
              <w:rPr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</w:pP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</w:tr>
      <w:tr w:rsidR="00CA300B" w:rsidRPr="009718D1" w:rsidTr="00CA300B"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rPr>
                <w:b/>
                <w:i/>
                <w:sz w:val="24"/>
                <w:szCs w:val="24"/>
              </w:rPr>
            </w:pPr>
            <w:r w:rsidRPr="009718D1">
              <w:rPr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</w:pP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00B" w:rsidRPr="009718D1" w:rsidRDefault="00CA300B" w:rsidP="006961E0">
            <w:pPr>
              <w:tabs>
                <w:tab w:val="right" w:pos="8789"/>
              </w:tabs>
              <w:jc w:val="center"/>
            </w:pPr>
          </w:p>
        </w:tc>
      </w:tr>
      <w:tr w:rsidR="00CA300B" w:rsidRPr="009718D1" w:rsidTr="00CA300B">
        <w:trPr>
          <w:trHeight w:val="2658"/>
        </w:trPr>
        <w:tc>
          <w:tcPr>
            <w:tcW w:w="10598" w:type="dxa"/>
            <w:gridSpan w:val="14"/>
            <w:tcBorders>
              <w:top w:val="nil"/>
            </w:tcBorders>
          </w:tcPr>
          <w:p w:rsidR="009239CD" w:rsidRPr="009239CD" w:rsidRDefault="009239CD" w:rsidP="006961E0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CA300B" w:rsidRPr="009718D1" w:rsidRDefault="00CA300B" w:rsidP="006961E0">
            <w:pPr>
              <w:tabs>
                <w:tab w:val="right" w:pos="8789"/>
              </w:tabs>
              <w:rPr>
                <w:b/>
                <w:sz w:val="26"/>
                <w:u w:val="single"/>
              </w:rPr>
            </w:pPr>
            <w:r w:rsidRPr="009718D1">
              <w:rPr>
                <w:b/>
                <w:sz w:val="26"/>
                <w:u w:val="single"/>
              </w:rPr>
              <w:t>Commentaires globaux sur les aptitudes professionnelles du stagiaire:</w:t>
            </w:r>
          </w:p>
          <w:p w:rsidR="00CA300B" w:rsidRPr="009718D1" w:rsidRDefault="00CA300B" w:rsidP="006961E0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CA300B" w:rsidRPr="009718D1" w:rsidRDefault="00CA300B" w:rsidP="006961E0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  <w:p w:rsidR="00CA300B" w:rsidRPr="009718D1" w:rsidRDefault="00CA300B" w:rsidP="006961E0">
            <w:pPr>
              <w:tabs>
                <w:tab w:val="right" w:pos="8789"/>
              </w:tabs>
              <w:rPr>
                <w:b/>
                <w:i/>
                <w:sz w:val="12"/>
                <w:szCs w:val="12"/>
              </w:rPr>
            </w:pPr>
          </w:p>
        </w:tc>
      </w:tr>
    </w:tbl>
    <w:p w:rsidR="009239CD" w:rsidRPr="009239CD" w:rsidRDefault="009239CD" w:rsidP="009239CD">
      <w:pPr>
        <w:tabs>
          <w:tab w:val="right" w:pos="8789"/>
        </w:tabs>
        <w:ind w:left="426"/>
        <w:rPr>
          <w:b/>
          <w:sz w:val="16"/>
          <w:szCs w:val="16"/>
        </w:rPr>
      </w:pPr>
    </w:p>
    <w:p w:rsidR="004D149D" w:rsidRPr="009239CD" w:rsidRDefault="004D149D" w:rsidP="009239CD">
      <w:pPr>
        <w:numPr>
          <w:ilvl w:val="0"/>
          <w:numId w:val="15"/>
        </w:numPr>
        <w:tabs>
          <w:tab w:val="clear" w:pos="720"/>
          <w:tab w:val="num" w:pos="426"/>
          <w:tab w:val="right" w:pos="8789"/>
        </w:tabs>
        <w:ind w:left="426" w:hanging="426"/>
        <w:rPr>
          <w:b/>
          <w:sz w:val="28"/>
          <w:szCs w:val="28"/>
        </w:rPr>
      </w:pPr>
      <w:r w:rsidRPr="009239CD">
        <w:rPr>
          <w:b/>
          <w:sz w:val="28"/>
          <w:szCs w:val="28"/>
        </w:rPr>
        <w:t>Commentaires particuliers</w:t>
      </w:r>
    </w:p>
    <w:p w:rsidR="00EB5275" w:rsidRDefault="004D149D" w:rsidP="00BE2296">
      <w:pPr>
        <w:tabs>
          <w:tab w:val="right" w:pos="8789"/>
        </w:tabs>
        <w:ind w:left="360"/>
        <w:rPr>
          <w:b/>
          <w:sz w:val="28"/>
          <w:szCs w:val="28"/>
        </w:rPr>
      </w:pPr>
      <w:r w:rsidRPr="009718D1">
        <w:rPr>
          <w:b/>
          <w:sz w:val="26"/>
        </w:rPr>
        <w:br/>
      </w:r>
    </w:p>
    <w:p w:rsidR="004D149D" w:rsidRDefault="004D149D" w:rsidP="004D149D">
      <w:pPr>
        <w:tabs>
          <w:tab w:val="left" w:pos="993"/>
          <w:tab w:val="right" w:pos="8789"/>
        </w:tabs>
        <w:rPr>
          <w:sz w:val="26"/>
        </w:rPr>
      </w:pPr>
    </w:p>
    <w:p w:rsidR="00EB5275" w:rsidRPr="009718D1" w:rsidRDefault="00EB5275" w:rsidP="004D149D">
      <w:pPr>
        <w:tabs>
          <w:tab w:val="left" w:pos="993"/>
          <w:tab w:val="right" w:pos="8789"/>
        </w:tabs>
        <w:rPr>
          <w:sz w:val="26"/>
        </w:rPr>
      </w:pPr>
    </w:p>
    <w:p w:rsidR="00CA300B" w:rsidRPr="009718D1" w:rsidRDefault="00CA300B" w:rsidP="004D149D">
      <w:pPr>
        <w:tabs>
          <w:tab w:val="left" w:pos="993"/>
          <w:tab w:val="right" w:pos="8789"/>
        </w:tabs>
        <w:rPr>
          <w:sz w:val="26"/>
        </w:rPr>
      </w:pPr>
    </w:p>
    <w:p w:rsidR="004D149D" w:rsidRPr="009718D1" w:rsidRDefault="004D149D" w:rsidP="00CC5B5B">
      <w:pPr>
        <w:tabs>
          <w:tab w:val="left" w:pos="993"/>
          <w:tab w:val="center" w:pos="3969"/>
          <w:tab w:val="center" w:pos="8647"/>
          <w:tab w:val="right" w:pos="8789"/>
        </w:tabs>
        <w:rPr>
          <w:sz w:val="26"/>
        </w:rPr>
      </w:pPr>
      <w:r w:rsidRPr="009718D1">
        <w:rPr>
          <w:sz w:val="26"/>
        </w:rPr>
        <w:t>Date :</w:t>
      </w:r>
      <w:r w:rsidRPr="009718D1">
        <w:rPr>
          <w:sz w:val="26"/>
        </w:rPr>
        <w:tab/>
      </w:r>
      <w:r w:rsidRPr="009718D1">
        <w:rPr>
          <w:sz w:val="26"/>
        </w:rPr>
        <w:tab/>
        <w:t>Signature du maître de stage en entreprise :</w:t>
      </w:r>
      <w:r w:rsidR="00CC5B5B" w:rsidRPr="009718D1">
        <w:rPr>
          <w:sz w:val="26"/>
        </w:rPr>
        <w:tab/>
      </w:r>
      <w:r w:rsidRPr="009718D1">
        <w:rPr>
          <w:sz w:val="26"/>
        </w:rPr>
        <w:t>Signature de l’étudiant</w:t>
      </w:r>
      <w:r w:rsidR="0005699D" w:rsidRPr="009718D1">
        <w:rPr>
          <w:sz w:val="26"/>
        </w:rPr>
        <w:t> :</w:t>
      </w:r>
    </w:p>
    <w:p w:rsidR="004D149D" w:rsidRPr="009718D1" w:rsidRDefault="004D149D" w:rsidP="00CC5B5B">
      <w:pPr>
        <w:tabs>
          <w:tab w:val="left" w:pos="993"/>
          <w:tab w:val="center" w:pos="3969"/>
          <w:tab w:val="center" w:pos="8647"/>
          <w:tab w:val="right" w:pos="9072"/>
        </w:tabs>
        <w:rPr>
          <w:sz w:val="26"/>
        </w:rPr>
      </w:pPr>
      <w:r w:rsidRPr="009718D1">
        <w:rPr>
          <w:sz w:val="26"/>
        </w:rPr>
        <w:tab/>
      </w:r>
      <w:r w:rsidRPr="009718D1">
        <w:rPr>
          <w:sz w:val="26"/>
        </w:rPr>
        <w:tab/>
        <w:t xml:space="preserve">Nom &amp; fonction </w:t>
      </w:r>
      <w:r w:rsidR="0005699D" w:rsidRPr="009718D1">
        <w:rPr>
          <w:sz w:val="26"/>
        </w:rPr>
        <w:t xml:space="preserve">  </w:t>
      </w:r>
      <w:r w:rsidR="0005699D" w:rsidRPr="009718D1">
        <w:rPr>
          <w:sz w:val="26"/>
        </w:rPr>
        <w:tab/>
      </w:r>
    </w:p>
    <w:p w:rsidR="004D149D" w:rsidRPr="009718D1" w:rsidRDefault="004D149D" w:rsidP="004D149D">
      <w:pPr>
        <w:tabs>
          <w:tab w:val="left" w:pos="993"/>
          <w:tab w:val="center" w:pos="3402"/>
          <w:tab w:val="right" w:pos="8789"/>
        </w:tabs>
        <w:rPr>
          <w:sz w:val="26"/>
        </w:rPr>
      </w:pPr>
    </w:p>
    <w:p w:rsidR="004D149D" w:rsidRDefault="004D149D" w:rsidP="004D149D">
      <w:pPr>
        <w:tabs>
          <w:tab w:val="left" w:pos="993"/>
          <w:tab w:val="center" w:pos="3402"/>
          <w:tab w:val="right" w:pos="8789"/>
        </w:tabs>
        <w:rPr>
          <w:sz w:val="26"/>
        </w:rPr>
      </w:pPr>
    </w:p>
    <w:p w:rsidR="00BE2296" w:rsidRPr="009718D1" w:rsidRDefault="00BE2296" w:rsidP="004D149D">
      <w:pPr>
        <w:tabs>
          <w:tab w:val="left" w:pos="993"/>
          <w:tab w:val="center" w:pos="3402"/>
          <w:tab w:val="right" w:pos="8789"/>
        </w:tabs>
        <w:rPr>
          <w:sz w:val="26"/>
        </w:rPr>
      </w:pPr>
      <w:r>
        <w:rPr>
          <w:sz w:val="26"/>
        </w:rPr>
        <w:t xml:space="preserve">L’étudiant encode cette évaluation dans son </w:t>
      </w:r>
      <w:proofErr w:type="spellStart"/>
      <w:r>
        <w:rPr>
          <w:sz w:val="26"/>
        </w:rPr>
        <w:t>e</w:t>
      </w:r>
      <w:r w:rsidR="00AD7AEB">
        <w:rPr>
          <w:sz w:val="26"/>
        </w:rPr>
        <w:t>P</w:t>
      </w:r>
      <w:bookmarkStart w:id="0" w:name="_GoBack"/>
      <w:bookmarkEnd w:id="0"/>
      <w:r>
        <w:rPr>
          <w:sz w:val="26"/>
        </w:rPr>
        <w:t>erso</w:t>
      </w:r>
      <w:proofErr w:type="spellEnd"/>
      <w:r>
        <w:rPr>
          <w:sz w:val="26"/>
        </w:rPr>
        <w:t>. L’étudiant intègre cette év</w:t>
      </w:r>
      <w:r w:rsidR="00C3303D">
        <w:rPr>
          <w:sz w:val="26"/>
        </w:rPr>
        <w:t>aluation dans son rapport final.</w:t>
      </w:r>
    </w:p>
    <w:sectPr w:rsidR="00BE2296" w:rsidRPr="009718D1" w:rsidSect="006B6271">
      <w:pgSz w:w="11907" w:h="16840"/>
      <w:pgMar w:top="397" w:right="851" w:bottom="397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HEC">
    <w:panose1 w:val="020B08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3A36F0"/>
    <w:multiLevelType w:val="hybridMultilevel"/>
    <w:tmpl w:val="D43A3C9A"/>
    <w:lvl w:ilvl="0" w:tplc="266661E4">
      <w:start w:val="1"/>
      <w:numFmt w:val="bullet"/>
      <w:lvlText w:val="□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C424C3"/>
    <w:multiLevelType w:val="hybridMultilevel"/>
    <w:tmpl w:val="091CBBAA"/>
    <w:lvl w:ilvl="0" w:tplc="8FB69D10">
      <w:numFmt w:val="bullet"/>
      <w:lvlText w:val="-"/>
      <w:lvlJc w:val="left"/>
      <w:pPr>
        <w:tabs>
          <w:tab w:val="num" w:pos="3407"/>
        </w:tabs>
        <w:ind w:left="340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3" w15:restartNumberingAfterBreak="0">
    <w:nsid w:val="0FCD63B8"/>
    <w:multiLevelType w:val="hybridMultilevel"/>
    <w:tmpl w:val="8CC4A290"/>
    <w:lvl w:ilvl="0" w:tplc="861C5C72">
      <w:start w:val="1"/>
      <w:numFmt w:val="bullet"/>
      <w:lvlText w:val=""/>
      <w:lvlJc w:val="left"/>
      <w:pPr>
        <w:tabs>
          <w:tab w:val="num" w:pos="1003"/>
        </w:tabs>
        <w:ind w:left="1003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057B2"/>
    <w:multiLevelType w:val="hybridMultilevel"/>
    <w:tmpl w:val="970AEF7C"/>
    <w:lvl w:ilvl="0" w:tplc="266661E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787A"/>
    <w:multiLevelType w:val="hybridMultilevel"/>
    <w:tmpl w:val="25D264B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C7AA7"/>
    <w:multiLevelType w:val="multilevel"/>
    <w:tmpl w:val="8CC4A290"/>
    <w:lvl w:ilvl="0">
      <w:start w:val="1"/>
      <w:numFmt w:val="bullet"/>
      <w:lvlText w:val=""/>
      <w:lvlJc w:val="left"/>
      <w:pPr>
        <w:tabs>
          <w:tab w:val="num" w:pos="1003"/>
        </w:tabs>
        <w:ind w:left="1003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96CEC"/>
    <w:multiLevelType w:val="hybridMultilevel"/>
    <w:tmpl w:val="F71A618C"/>
    <w:lvl w:ilvl="0" w:tplc="040C000B">
      <w:start w:val="1"/>
      <w:numFmt w:val="bullet"/>
      <w:lvlText w:val=""/>
      <w:lvlJc w:val="left"/>
      <w:pPr>
        <w:tabs>
          <w:tab w:val="num" w:pos="1003"/>
        </w:tabs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1F2A"/>
    <w:multiLevelType w:val="singleLevel"/>
    <w:tmpl w:val="8FB69D10"/>
    <w:lvl w:ilvl="0"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hint="default"/>
      </w:rPr>
    </w:lvl>
  </w:abstractNum>
  <w:abstractNum w:abstractNumId="9" w15:restartNumberingAfterBreak="0">
    <w:nsid w:val="36D3087F"/>
    <w:multiLevelType w:val="hybridMultilevel"/>
    <w:tmpl w:val="333C0D64"/>
    <w:lvl w:ilvl="0" w:tplc="F66E91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0489F"/>
    <w:multiLevelType w:val="hybridMultilevel"/>
    <w:tmpl w:val="A822BCA6"/>
    <w:lvl w:ilvl="0" w:tplc="C1603AD2">
      <w:start w:val="1"/>
      <w:numFmt w:val="bullet"/>
      <w:lvlText w:val="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42D5E"/>
    <w:multiLevelType w:val="hybridMultilevel"/>
    <w:tmpl w:val="E2C640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125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A04D9EE">
      <w:start w:val="1"/>
      <w:numFmt w:val="decimal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3852AE"/>
    <w:multiLevelType w:val="hybridMultilevel"/>
    <w:tmpl w:val="4C3E4BB4"/>
    <w:lvl w:ilvl="0" w:tplc="FFFFFFFF">
      <w:start w:val="1"/>
      <w:numFmt w:val="bullet"/>
      <w:lvlText w:val=""/>
      <w:legacy w:legacy="1" w:legacySpace="0" w:legacyIndent="283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45357ED"/>
    <w:multiLevelType w:val="hybridMultilevel"/>
    <w:tmpl w:val="E63648F8"/>
    <w:lvl w:ilvl="0" w:tplc="A48C23A6">
      <w:start w:val="1"/>
      <w:numFmt w:val="bullet"/>
      <w:lvlText w:val=""/>
      <w:lvlJc w:val="left"/>
      <w:pPr>
        <w:tabs>
          <w:tab w:val="num" w:pos="1003"/>
        </w:tabs>
        <w:ind w:left="1003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52F4B"/>
    <w:multiLevelType w:val="multilevel"/>
    <w:tmpl w:val="E63648F8"/>
    <w:lvl w:ilvl="0">
      <w:start w:val="1"/>
      <w:numFmt w:val="bullet"/>
      <w:lvlText w:val=""/>
      <w:lvlJc w:val="left"/>
      <w:pPr>
        <w:tabs>
          <w:tab w:val="num" w:pos="1003"/>
        </w:tabs>
        <w:ind w:left="1003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2"/>
  </w:num>
  <w:num w:numId="4">
    <w:abstractNumId w:val="13"/>
  </w:num>
  <w:num w:numId="5">
    <w:abstractNumId w:val="14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1F"/>
    <w:rsid w:val="000269C7"/>
    <w:rsid w:val="00042E75"/>
    <w:rsid w:val="00051C96"/>
    <w:rsid w:val="0005699D"/>
    <w:rsid w:val="00080EDF"/>
    <w:rsid w:val="00093CA9"/>
    <w:rsid w:val="000977C4"/>
    <w:rsid w:val="000C5659"/>
    <w:rsid w:val="000D25E0"/>
    <w:rsid w:val="000E45CD"/>
    <w:rsid w:val="000F1BD7"/>
    <w:rsid w:val="000F3198"/>
    <w:rsid w:val="00100DE5"/>
    <w:rsid w:val="001033DD"/>
    <w:rsid w:val="001133B2"/>
    <w:rsid w:val="00116B31"/>
    <w:rsid w:val="00135F32"/>
    <w:rsid w:val="001459A6"/>
    <w:rsid w:val="00182A73"/>
    <w:rsid w:val="00193F03"/>
    <w:rsid w:val="00194B2E"/>
    <w:rsid w:val="001C26F7"/>
    <w:rsid w:val="001D1B88"/>
    <w:rsid w:val="001D2633"/>
    <w:rsid w:val="001D6C40"/>
    <w:rsid w:val="00203372"/>
    <w:rsid w:val="0022649A"/>
    <w:rsid w:val="00227134"/>
    <w:rsid w:val="0024609D"/>
    <w:rsid w:val="00266A41"/>
    <w:rsid w:val="0027651C"/>
    <w:rsid w:val="00290BA9"/>
    <w:rsid w:val="002A0FA9"/>
    <w:rsid w:val="002A7FD2"/>
    <w:rsid w:val="00343BBF"/>
    <w:rsid w:val="00360611"/>
    <w:rsid w:val="00362653"/>
    <w:rsid w:val="00376D49"/>
    <w:rsid w:val="00382A8F"/>
    <w:rsid w:val="003863D9"/>
    <w:rsid w:val="00390D79"/>
    <w:rsid w:val="003B109B"/>
    <w:rsid w:val="003B2F08"/>
    <w:rsid w:val="003D05B4"/>
    <w:rsid w:val="003F00DA"/>
    <w:rsid w:val="0041788D"/>
    <w:rsid w:val="00441D4C"/>
    <w:rsid w:val="00456C05"/>
    <w:rsid w:val="0046598E"/>
    <w:rsid w:val="00467517"/>
    <w:rsid w:val="00473689"/>
    <w:rsid w:val="004862B6"/>
    <w:rsid w:val="00491862"/>
    <w:rsid w:val="004B3C12"/>
    <w:rsid w:val="004B71B4"/>
    <w:rsid w:val="004D0CE6"/>
    <w:rsid w:val="004D149D"/>
    <w:rsid w:val="004D52F5"/>
    <w:rsid w:val="004F145D"/>
    <w:rsid w:val="00502BCF"/>
    <w:rsid w:val="005145B7"/>
    <w:rsid w:val="00516EE1"/>
    <w:rsid w:val="005262F3"/>
    <w:rsid w:val="00541080"/>
    <w:rsid w:val="00551B6E"/>
    <w:rsid w:val="005935E6"/>
    <w:rsid w:val="00595B75"/>
    <w:rsid w:val="00597CBA"/>
    <w:rsid w:val="005B1F74"/>
    <w:rsid w:val="005D3FBC"/>
    <w:rsid w:val="005E6EE4"/>
    <w:rsid w:val="005F1D04"/>
    <w:rsid w:val="006111BC"/>
    <w:rsid w:val="00614F5C"/>
    <w:rsid w:val="0061602C"/>
    <w:rsid w:val="00664D48"/>
    <w:rsid w:val="00666D3C"/>
    <w:rsid w:val="00667A15"/>
    <w:rsid w:val="00670770"/>
    <w:rsid w:val="006830B4"/>
    <w:rsid w:val="00685769"/>
    <w:rsid w:val="00686A1B"/>
    <w:rsid w:val="00691CA0"/>
    <w:rsid w:val="00694019"/>
    <w:rsid w:val="00696F5E"/>
    <w:rsid w:val="006B6271"/>
    <w:rsid w:val="006C7F3E"/>
    <w:rsid w:val="006D69F0"/>
    <w:rsid w:val="006F1004"/>
    <w:rsid w:val="00704A83"/>
    <w:rsid w:val="00705CD9"/>
    <w:rsid w:val="007120FA"/>
    <w:rsid w:val="00731AF0"/>
    <w:rsid w:val="00744A28"/>
    <w:rsid w:val="0075480B"/>
    <w:rsid w:val="00754E8E"/>
    <w:rsid w:val="007616F1"/>
    <w:rsid w:val="007A2525"/>
    <w:rsid w:val="007A5705"/>
    <w:rsid w:val="007C33F0"/>
    <w:rsid w:val="007E0270"/>
    <w:rsid w:val="007F7999"/>
    <w:rsid w:val="00810D61"/>
    <w:rsid w:val="00815585"/>
    <w:rsid w:val="008266CF"/>
    <w:rsid w:val="00827C7C"/>
    <w:rsid w:val="0084799E"/>
    <w:rsid w:val="00855C11"/>
    <w:rsid w:val="00863F70"/>
    <w:rsid w:val="00876F63"/>
    <w:rsid w:val="00881640"/>
    <w:rsid w:val="008A2464"/>
    <w:rsid w:val="008E6128"/>
    <w:rsid w:val="00901B01"/>
    <w:rsid w:val="0091577C"/>
    <w:rsid w:val="009239CD"/>
    <w:rsid w:val="009339C7"/>
    <w:rsid w:val="009444F0"/>
    <w:rsid w:val="0094559C"/>
    <w:rsid w:val="00957B6A"/>
    <w:rsid w:val="00966BC1"/>
    <w:rsid w:val="009718D1"/>
    <w:rsid w:val="00971AC3"/>
    <w:rsid w:val="00977F92"/>
    <w:rsid w:val="00994DEA"/>
    <w:rsid w:val="00995EC8"/>
    <w:rsid w:val="009A6699"/>
    <w:rsid w:val="009B7721"/>
    <w:rsid w:val="009E55BF"/>
    <w:rsid w:val="009F0179"/>
    <w:rsid w:val="00A06815"/>
    <w:rsid w:val="00A075E9"/>
    <w:rsid w:val="00A10DD2"/>
    <w:rsid w:val="00A1198E"/>
    <w:rsid w:val="00A226FB"/>
    <w:rsid w:val="00A47E01"/>
    <w:rsid w:val="00A6046F"/>
    <w:rsid w:val="00A70DEF"/>
    <w:rsid w:val="00A77DF7"/>
    <w:rsid w:val="00A83435"/>
    <w:rsid w:val="00A85A14"/>
    <w:rsid w:val="00A9026A"/>
    <w:rsid w:val="00A908E4"/>
    <w:rsid w:val="00AA3465"/>
    <w:rsid w:val="00AB7194"/>
    <w:rsid w:val="00AC3A71"/>
    <w:rsid w:val="00AD3044"/>
    <w:rsid w:val="00AD7438"/>
    <w:rsid w:val="00AD7AEB"/>
    <w:rsid w:val="00AE0F12"/>
    <w:rsid w:val="00AE43A6"/>
    <w:rsid w:val="00AE7481"/>
    <w:rsid w:val="00AF516B"/>
    <w:rsid w:val="00AF5876"/>
    <w:rsid w:val="00AF6B04"/>
    <w:rsid w:val="00B048A9"/>
    <w:rsid w:val="00B145B7"/>
    <w:rsid w:val="00B21D2A"/>
    <w:rsid w:val="00B25992"/>
    <w:rsid w:val="00B2645F"/>
    <w:rsid w:val="00B3443D"/>
    <w:rsid w:val="00B37A5C"/>
    <w:rsid w:val="00B44797"/>
    <w:rsid w:val="00B648EA"/>
    <w:rsid w:val="00B95409"/>
    <w:rsid w:val="00BB0B1D"/>
    <w:rsid w:val="00BB48E6"/>
    <w:rsid w:val="00BC70BE"/>
    <w:rsid w:val="00BE2296"/>
    <w:rsid w:val="00BE3504"/>
    <w:rsid w:val="00BE7CF2"/>
    <w:rsid w:val="00C0108A"/>
    <w:rsid w:val="00C02C65"/>
    <w:rsid w:val="00C078A6"/>
    <w:rsid w:val="00C15AFD"/>
    <w:rsid w:val="00C2242D"/>
    <w:rsid w:val="00C226E3"/>
    <w:rsid w:val="00C3206F"/>
    <w:rsid w:val="00C320CE"/>
    <w:rsid w:val="00C3303D"/>
    <w:rsid w:val="00C4453A"/>
    <w:rsid w:val="00C472DF"/>
    <w:rsid w:val="00C5281A"/>
    <w:rsid w:val="00C81B67"/>
    <w:rsid w:val="00C96858"/>
    <w:rsid w:val="00CA300B"/>
    <w:rsid w:val="00CC5B5B"/>
    <w:rsid w:val="00D0375F"/>
    <w:rsid w:val="00D049DB"/>
    <w:rsid w:val="00D0526C"/>
    <w:rsid w:val="00D07C1F"/>
    <w:rsid w:val="00D11FEA"/>
    <w:rsid w:val="00D12BA5"/>
    <w:rsid w:val="00D20550"/>
    <w:rsid w:val="00D23600"/>
    <w:rsid w:val="00D31F4C"/>
    <w:rsid w:val="00D36D4C"/>
    <w:rsid w:val="00D605CC"/>
    <w:rsid w:val="00D70CF7"/>
    <w:rsid w:val="00D81567"/>
    <w:rsid w:val="00D9431F"/>
    <w:rsid w:val="00DB5271"/>
    <w:rsid w:val="00DD0AE5"/>
    <w:rsid w:val="00DE05AB"/>
    <w:rsid w:val="00DE2A23"/>
    <w:rsid w:val="00E02204"/>
    <w:rsid w:val="00E045A8"/>
    <w:rsid w:val="00E26B59"/>
    <w:rsid w:val="00E51464"/>
    <w:rsid w:val="00E7574F"/>
    <w:rsid w:val="00E90769"/>
    <w:rsid w:val="00EA58A5"/>
    <w:rsid w:val="00EB5275"/>
    <w:rsid w:val="00EB7D67"/>
    <w:rsid w:val="00EF7C2F"/>
    <w:rsid w:val="00F05BFE"/>
    <w:rsid w:val="00F37E6C"/>
    <w:rsid w:val="00F52954"/>
    <w:rsid w:val="00F67D68"/>
    <w:rsid w:val="00F72DD8"/>
    <w:rsid w:val="00FA242F"/>
    <w:rsid w:val="00FB2686"/>
    <w:rsid w:val="00FB4363"/>
    <w:rsid w:val="00FC04F7"/>
    <w:rsid w:val="00FC1462"/>
    <w:rsid w:val="00FC22AF"/>
    <w:rsid w:val="00FC5479"/>
    <w:rsid w:val="00FC7520"/>
    <w:rsid w:val="00FD3BE4"/>
    <w:rsid w:val="00FD4917"/>
    <w:rsid w:val="00FD649B"/>
    <w:rsid w:val="00FE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30490"/>
  <w15:docId w15:val="{44CE5C04-3582-4657-89F1-4138B657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149D"/>
    <w:rPr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15AFD"/>
    <w:pPr>
      <w:tabs>
        <w:tab w:val="center" w:pos="4536"/>
        <w:tab w:val="right" w:pos="9072"/>
      </w:tabs>
    </w:pPr>
    <w:rPr>
      <w:rFonts w:ascii="Courier" w:hAnsi="Courier"/>
    </w:rPr>
  </w:style>
  <w:style w:type="paragraph" w:styleId="Retraitcorpsdetexte">
    <w:name w:val="Body Text Indent"/>
    <w:basedOn w:val="Normal"/>
    <w:rsid w:val="00C15AFD"/>
    <w:pPr>
      <w:ind w:left="184"/>
      <w:jc w:val="both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C15AFD"/>
    <w:pPr>
      <w:tabs>
        <w:tab w:val="left" w:pos="-720"/>
        <w:tab w:val="left" w:pos="0"/>
        <w:tab w:val="left" w:pos="144"/>
        <w:tab w:val="left" w:pos="288"/>
        <w:tab w:val="left" w:pos="432"/>
        <w:tab w:val="left" w:pos="576"/>
        <w:tab w:val="left" w:pos="720"/>
        <w:tab w:val="left" w:pos="864"/>
        <w:tab w:val="left" w:pos="1008"/>
        <w:tab w:val="left" w:pos="1152"/>
        <w:tab w:val="left" w:pos="1296"/>
        <w:tab w:val="left" w:pos="1440"/>
        <w:tab w:val="left" w:pos="1584"/>
        <w:tab w:val="left" w:pos="1728"/>
        <w:tab w:val="left" w:pos="1872"/>
        <w:tab w:val="left" w:pos="2016"/>
        <w:tab w:val="left" w:pos="2160"/>
        <w:tab w:val="left" w:pos="2880"/>
        <w:tab w:val="left" w:pos="3600"/>
      </w:tabs>
    </w:pPr>
    <w:rPr>
      <w:rFonts w:ascii="Arial" w:hAnsi="Arial" w:cs="Arial"/>
      <w:sz w:val="16"/>
      <w:szCs w:val="16"/>
    </w:rPr>
  </w:style>
  <w:style w:type="paragraph" w:styleId="Textedebulles">
    <w:name w:val="Balloon Text"/>
    <w:basedOn w:val="Normal"/>
    <w:semiHidden/>
    <w:rsid w:val="009444F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815585"/>
    <w:rPr>
      <w:color w:val="0000FF"/>
      <w:u w:val="single"/>
    </w:rPr>
  </w:style>
  <w:style w:type="table" w:styleId="Grilledutableau">
    <w:name w:val="Table Grid"/>
    <w:basedOn w:val="TableauNormal"/>
    <w:rsid w:val="00994D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I\Dossie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A2FEE-BC82-4888-820C-444057DB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Dossier.dot</Template>
  <TotalTime>9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EPHEC	A1456/«PRENOM_MTST»«NOM_MTST»</vt:lpstr>
    </vt:vector>
  </TitlesOfParts>
  <Company>EPHEC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EPHEC	A1456/«PRENOM_MTST»«NOM_MTST»</dc:title>
  <dc:creator>Ephec</dc:creator>
  <cp:lastModifiedBy>VROMAN Marie-Noël</cp:lastModifiedBy>
  <cp:revision>6</cp:revision>
  <cp:lastPrinted>2010-09-16T16:58:00Z</cp:lastPrinted>
  <dcterms:created xsi:type="dcterms:W3CDTF">2017-05-09T18:17:00Z</dcterms:created>
  <dcterms:modified xsi:type="dcterms:W3CDTF">2021-01-04T09:40:00Z</dcterms:modified>
</cp:coreProperties>
</file>